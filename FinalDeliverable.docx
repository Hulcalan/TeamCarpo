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499" w:rsidRDefault="008F2499">
      <w:r>
        <w:t xml:space="preserve">Team </w:t>
      </w:r>
      <w:proofErr w:type="spellStart"/>
      <w:r>
        <w:t>Carpo</w:t>
      </w:r>
      <w:proofErr w:type="spellEnd"/>
      <w:r w:rsidR="00FF5A9A">
        <w:t>:</w:t>
      </w:r>
    </w:p>
    <w:p w:rsidR="00FF5A9A" w:rsidRDefault="00FF5A9A">
      <w:r>
        <w:t>Alan Ulch</w:t>
      </w:r>
    </w:p>
    <w:p w:rsidR="00FF5A9A" w:rsidRDefault="00FF5A9A">
      <w:proofErr w:type="spellStart"/>
      <w:r>
        <w:t>Stephani</w:t>
      </w:r>
      <w:proofErr w:type="spellEnd"/>
      <w:r>
        <w:t xml:space="preserve"> Diep</w:t>
      </w:r>
    </w:p>
    <w:p w:rsidR="00FF5A9A" w:rsidRDefault="00FF5A9A">
      <w:r>
        <w:t xml:space="preserve">Michael </w:t>
      </w:r>
      <w:proofErr w:type="spellStart"/>
      <w:r>
        <w:t>Moorfield</w:t>
      </w:r>
      <w:proofErr w:type="spellEnd"/>
    </w:p>
    <w:p w:rsidR="008F2499" w:rsidRDefault="008F2499">
      <w:r>
        <w:t xml:space="preserve">GitHub: </w:t>
      </w:r>
      <w:r w:rsidRPr="008F2499">
        <w:t>https://github.com/Hulcalan/TeamCarpo/tree/master/src</w:t>
      </w:r>
      <w:r>
        <w:t>/icsOutput.java</w:t>
      </w:r>
    </w:p>
    <w:p w:rsidR="008F2499" w:rsidRDefault="008F2499">
      <w:proofErr w:type="spellStart"/>
      <w:r>
        <w:t>DemoVideo</w:t>
      </w:r>
      <w:proofErr w:type="spellEnd"/>
      <w:r>
        <w:t xml:space="preserve">: </w:t>
      </w:r>
      <w:hyperlink r:id="rId5" w:tgtFrame="_blank" w:history="1">
        <w:r w:rsidRPr="008F2499">
          <w:rPr>
            <w:rFonts w:ascii="Arial" w:hAnsi="Arial" w:cs="Arial"/>
            <w:color w:val="1155CC"/>
            <w:sz w:val="19"/>
            <w:szCs w:val="19"/>
            <w:u w:val="single"/>
            <w:shd w:val="clear" w:color="auto" w:fill="FFFFFF"/>
          </w:rPr>
          <w:t>https://youtu.be/rfvtezlx1Ew</w:t>
        </w:r>
      </w:hyperlink>
    </w:p>
    <w:p w:rsidR="008F2499" w:rsidRDefault="008F2499"/>
    <w:p w:rsidR="008F2499" w:rsidRDefault="008F2499" w:rsidP="008F2499">
      <w:pPr>
        <w:jc w:val="center"/>
      </w:pPr>
      <w:r>
        <w:t>ICal Project</w:t>
      </w:r>
    </w:p>
    <w:p w:rsidR="00BB46FF" w:rsidRDefault="008F2499" w:rsidP="00FF5A9A">
      <w:pPr>
        <w:spacing w:line="480" w:lineRule="auto"/>
      </w:pPr>
      <w:r>
        <w:tab/>
      </w:r>
    </w:p>
    <w:p w:rsidR="00BB46FF" w:rsidRDefault="00BB46FF" w:rsidP="00BB46FF">
      <w:pPr>
        <w:spacing w:line="480" w:lineRule="auto"/>
        <w:ind w:firstLine="720"/>
      </w:pPr>
      <w:r>
        <w:t xml:space="preserve">We designed our system so the user could input </w:t>
      </w:r>
      <w:r w:rsidR="008F2499">
        <w:t xml:space="preserve">numerous event entries back to back. </w:t>
      </w:r>
      <w:r>
        <w:t xml:space="preserve">We created a GUI class as a driver, an Event class that contained the information, and a linked list class that would contain the calendar of events as a whole. What we should have done is used the linked list class solely for organizing the events as they were read in and for calculating the Great circle distance.  We </w:t>
      </w:r>
      <w:r>
        <w:t xml:space="preserve">were under the assumption that the user would have to enter in multiple events until the user was finished. </w:t>
      </w:r>
      <w:r>
        <w:t xml:space="preserve"> </w:t>
      </w:r>
      <w:r>
        <w:t>We found out this was not that case and did not have time to correct this issue.  That being said the code itself is</w:t>
      </w:r>
      <w:r>
        <w:t xml:space="preserve"> able</w:t>
      </w:r>
      <w:r>
        <w:t xml:space="preserve"> </w:t>
      </w:r>
      <w:r>
        <w:t>compartmentalized and</w:t>
      </w:r>
      <w:r>
        <w:t xml:space="preserve"> use</w:t>
      </w:r>
      <w:r>
        <w:t>d</w:t>
      </w:r>
      <w:r>
        <w:t xml:space="preserve"> in a</w:t>
      </w:r>
      <w:r>
        <w:t xml:space="preserve"> larger</w:t>
      </w:r>
      <w:r>
        <w:t xml:space="preserve"> system</w:t>
      </w:r>
      <w:r>
        <w:t>, with some potential minor fixes</w:t>
      </w:r>
      <w:r>
        <w:t>.</w:t>
      </w:r>
      <w:r>
        <w:t xml:space="preserve"> Despite these shortcomings our program outputs proper data, calculates the great circle distance and uploads to Google calendar successfully. </w:t>
      </w:r>
    </w:p>
    <w:p w:rsidR="005B13F7" w:rsidRDefault="00BB46FF" w:rsidP="00BB46FF">
      <w:pPr>
        <w:spacing w:line="480" w:lineRule="auto"/>
        <w:ind w:firstLine="720"/>
      </w:pPr>
      <w:r>
        <w:t>Testing, was not a daunting task. Tests for the GUI, we scripted a test plan</w:t>
      </w:r>
      <w:r w:rsidR="008F2499">
        <w:t xml:space="preserve">.  The way the program is coded, the GUI itself executes some error checking and prevents incorrect inputs.  The most thorough and effective way to test the GUI is by hand.  </w:t>
      </w:r>
      <w:r>
        <w:t>Considering our GUI minimized user error to 0, we could focus on testing the other classes. The goal of our testing was</w:t>
      </w:r>
      <w:r w:rsidR="008F2499">
        <w:t xml:space="preserve"> to ensure correct labeling, usability, and ability to prevent incorrect input by the user.  Testing for criteria such as proper format of </w:t>
      </w:r>
      <w:r w:rsidR="00E328C2">
        <w:t xml:space="preserve">an </w:t>
      </w:r>
      <w:proofErr w:type="spellStart"/>
      <w:r w:rsidR="008F2499">
        <w:t>ics</w:t>
      </w:r>
      <w:proofErr w:type="spellEnd"/>
      <w:r w:rsidR="008F2499">
        <w:t xml:space="preserve"> file and </w:t>
      </w:r>
      <w:r w:rsidR="00FF5A9A">
        <w:t>specific method functionality was accomplished via</w:t>
      </w:r>
      <w:r w:rsidR="008F2499">
        <w:t xml:space="preserve"> </w:t>
      </w:r>
      <w:proofErr w:type="spellStart"/>
      <w:r w:rsidR="008F2499">
        <w:t>jUnit</w:t>
      </w:r>
      <w:proofErr w:type="spellEnd"/>
      <w:r w:rsidR="008F2499">
        <w:t xml:space="preserve"> testing.</w:t>
      </w:r>
      <w:r>
        <w:t xml:space="preserve"> </w:t>
      </w:r>
      <w:r w:rsidR="00FF5A9A">
        <w:t xml:space="preserve"> With</w:t>
      </w:r>
      <w:r>
        <w:t xml:space="preserve"> </w:t>
      </w:r>
      <w:proofErr w:type="spellStart"/>
      <w:r w:rsidR="00FF5A9A">
        <w:t>jUnit</w:t>
      </w:r>
      <w:proofErr w:type="spellEnd"/>
      <w:r w:rsidR="00FF5A9A">
        <w:t xml:space="preserve"> testing, we </w:t>
      </w:r>
      <w:r>
        <w:t>tested for everything from Null po</w:t>
      </w:r>
      <w:bookmarkStart w:id="0" w:name="_GoBack"/>
      <w:bookmarkEnd w:id="0"/>
      <w:r>
        <w:t>inter exceptions to invalid input entry</w:t>
      </w:r>
      <w:r w:rsidR="00FF5A9A">
        <w:t>, for all methods in the event and linked list classes</w:t>
      </w:r>
      <w:r>
        <w:t xml:space="preserve">. All tests came to a successful result. </w:t>
      </w:r>
    </w:p>
    <w:p w:rsidR="00BB46FF" w:rsidRDefault="00BB46FF" w:rsidP="00BB46FF">
      <w:pPr>
        <w:spacing w:line="480" w:lineRule="auto"/>
        <w:ind w:firstLine="720"/>
      </w:pPr>
    </w:p>
    <w:sectPr w:rsidR="00BB4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99"/>
    <w:rsid w:val="005B13F7"/>
    <w:rsid w:val="008F2499"/>
    <w:rsid w:val="00BB46FF"/>
    <w:rsid w:val="00E328C2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647F1-5CB9-46BD-9798-E5117F1D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youtu.be/rfvtezlx1Ew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25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 ulch</cp:lastModifiedBy>
  <cp:revision>2</cp:revision>
  <dcterms:created xsi:type="dcterms:W3CDTF">2015-08-06T04:38:00Z</dcterms:created>
  <dcterms:modified xsi:type="dcterms:W3CDTF">2015-08-06T05:03:00Z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